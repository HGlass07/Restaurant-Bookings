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1AAAC" w14:textId="3152F85F" w:rsidR="002737EF" w:rsidRPr="00A15A1F" w:rsidRDefault="00F47300" w:rsidP="00D363C8">
      <w:pPr>
        <w:rPr>
          <w:lang w:val="en-GB"/>
        </w:rPr>
      </w:pPr>
      <w:r w:rsidRPr="00A15A1F">
        <w:rPr>
          <w:noProof/>
          <w:lang w:val="en-GB" w:bidi="en-GB"/>
        </w:rPr>
        <w:drawing>
          <wp:anchor distT="0" distB="0" distL="114300" distR="114300" simplePos="0" relativeHeight="251658241" behindDoc="1" locked="0" layoutInCell="1" allowOverlap="1" wp14:anchorId="12751F8B" wp14:editId="72C0E892">
            <wp:simplePos x="0" y="0"/>
            <wp:positionH relativeFrom="margin">
              <wp:align>center</wp:align>
            </wp:positionH>
            <wp:positionV relativeFrom="paragraph">
              <wp:posOffset>-1257300</wp:posOffset>
            </wp:positionV>
            <wp:extent cx="8155940" cy="10570210"/>
            <wp:effectExtent l="0" t="0" r="0" b="0"/>
            <wp:wrapNone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5940" cy="1057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34E" w:rsidRPr="00A15A1F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B1F745" wp14:editId="60680AD9">
                <wp:simplePos x="0" y="0"/>
                <wp:positionH relativeFrom="column">
                  <wp:posOffset>-638175</wp:posOffset>
                </wp:positionH>
                <wp:positionV relativeFrom="paragraph">
                  <wp:posOffset>-838201</wp:posOffset>
                </wp:positionV>
                <wp:extent cx="8107680" cy="11058525"/>
                <wp:effectExtent l="0" t="0" r="7620" b="952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680" cy="110585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5AFA0" id="Rectangle 1" o:spid="_x0000_s1026" alt="&quot;&quot;" style="position:absolute;margin-left:-50.25pt;margin-top:-66pt;width:638.4pt;height:8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" fillcolor="#f1f0f0 [3208]" stroked="f" strokeweight="1pt"/>
            </w:pict>
          </mc:Fallback>
        </mc:AlternateContent>
      </w:r>
    </w:p>
    <w:tbl>
      <w:tblPr>
        <w:tblW w:w="5350" w:type="pct"/>
        <w:tblLook w:val="0600" w:firstRow="0" w:lastRow="0" w:firstColumn="0" w:lastColumn="0" w:noHBand="1" w:noVBand="1"/>
      </w:tblPr>
      <w:tblGrid>
        <w:gridCol w:w="6068"/>
        <w:gridCol w:w="5131"/>
      </w:tblGrid>
      <w:tr w:rsidR="00C955AA" w:rsidRPr="00A15A1F" w14:paraId="4083B3B1" w14:textId="77777777" w:rsidTr="00F47300">
        <w:trPr>
          <w:trHeight w:val="11985"/>
        </w:trPr>
        <w:tc>
          <w:tcPr>
            <w:tcW w:w="2709" w:type="pct"/>
            <w:tcMar>
              <w:left w:w="288" w:type="dxa"/>
              <w:right w:w="115" w:type="dxa"/>
            </w:tcMar>
            <w:vAlign w:val="bottom"/>
          </w:tcPr>
          <w:p w14:paraId="661D57E8" w14:textId="2E14733A" w:rsidR="00C955AA" w:rsidRPr="00A15A1F" w:rsidRDefault="00000000" w:rsidP="001D14DD">
            <w:pPr>
              <w:pStyle w:val="TitleLowercase"/>
              <w:rPr>
                <w:lang w:val="en-GB"/>
              </w:rPr>
            </w:pPr>
            <w:sdt>
              <w:sdtPr>
                <w:rPr>
                  <w:lang w:val="en-GB"/>
                </w:rPr>
                <w:id w:val="-1017377959"/>
                <w:placeholder>
                  <w:docPart w:val="1FD3939447FA479886BAE1072D8F1B86"/>
                </w:placeholder>
                <w15:appearance w15:val="hidden"/>
              </w:sdtPr>
              <w:sdtContent>
                <w:r w:rsidR="00F47300">
                  <w:rPr>
                    <w:lang w:val="en-GB"/>
                  </w:rPr>
                  <w:t>Menu</w:t>
                </w:r>
              </w:sdtContent>
            </w:sdt>
            <w:r w:rsidR="008D67A9" w:rsidRPr="00A15A1F">
              <w:rPr>
                <w:lang w:val="en-GB" w:bidi="en-GB"/>
              </w:rPr>
              <w:t xml:space="preserve"> </w:t>
            </w:r>
          </w:p>
          <w:p w14:paraId="0EC24DCE" w14:textId="77777777" w:rsidR="001A12D4" w:rsidRPr="00A15A1F" w:rsidRDefault="001A12D4" w:rsidP="00C30F63">
            <w:pPr>
              <w:rPr>
                <w:rFonts w:asciiTheme="majorHAnsi" w:hAnsiTheme="majorHAnsi"/>
                <w:color w:val="C6964E" w:themeColor="accent2"/>
                <w:sz w:val="4"/>
                <w:szCs w:val="4"/>
                <w:lang w:val="en-GB"/>
              </w:rPr>
            </w:pPr>
          </w:p>
          <w:p w14:paraId="4F2F883D" w14:textId="58A8F5AF" w:rsidR="003C6701" w:rsidRPr="00A15A1F" w:rsidRDefault="00000000" w:rsidP="00C30F63">
            <w:pPr>
              <w:pStyle w:val="Subtitle"/>
              <w:rPr>
                <w:rStyle w:val="SentenceCaseGoldSubtitle"/>
                <w:szCs w:val="22"/>
                <w:lang w:val="en-GB"/>
              </w:rPr>
            </w:pPr>
            <w:sdt>
              <w:sdtPr>
                <w:rPr>
                  <w:szCs w:val="36"/>
                  <w:lang w:val="en-GB"/>
                </w:rPr>
                <w:id w:val="35165853"/>
                <w:placeholder>
                  <w:docPart w:val="F3635A1E202C4A46AE14D1DEC060AFED"/>
                </w:placeholder>
                <w15:appearance w15:val="hidden"/>
              </w:sdtPr>
              <w:sdtEndPr>
                <w:rPr>
                  <w:rStyle w:val="SentenceCaseGoldSubtitle"/>
                </w:rPr>
              </w:sdtEndPr>
              <w:sdtContent>
                <w:r w:rsidR="00F47300">
                  <w:rPr>
                    <w:szCs w:val="36"/>
                    <w:lang w:val="en-GB"/>
                  </w:rPr>
                  <w:t>£25 per person</w:t>
                </w:r>
              </w:sdtContent>
            </w:sdt>
            <w:r w:rsidR="008D67A9" w:rsidRPr="00A15A1F">
              <w:rPr>
                <w:rStyle w:val="SentenceCaseGoldSubtitle"/>
                <w:szCs w:val="22"/>
                <w:lang w:val="en-GB" w:bidi="en-GB"/>
              </w:rPr>
              <w:t xml:space="preserve"> </w:t>
            </w:r>
          </w:p>
          <w:p w14:paraId="6D8A7309" w14:textId="77777777" w:rsidR="00D47732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390402102"/>
                <w:placeholder>
                  <w:docPart w:val="E26B869C63244383AA366DF77FCAD37E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Select one dish from each course</w:t>
                </w:r>
              </w:sdtContent>
            </w:sdt>
            <w:r w:rsidR="008D67A9" w:rsidRPr="00A15A1F">
              <w:rPr>
                <w:lang w:val="en-GB" w:bidi="en-GB"/>
              </w:rPr>
              <w:t xml:space="preserve"> </w:t>
            </w:r>
          </w:p>
        </w:tc>
        <w:tc>
          <w:tcPr>
            <w:tcW w:w="2291" w:type="pct"/>
            <w:vAlign w:val="bottom"/>
          </w:tcPr>
          <w:p w14:paraId="736C092B" w14:textId="6A1EEAC7" w:rsidR="00297E4E" w:rsidRPr="00A15A1F" w:rsidRDefault="00000000" w:rsidP="004D6D38">
            <w:pPr>
              <w:pStyle w:val="SectionTitlesLowercase"/>
              <w:rPr>
                <w:lang w:val="en-GB"/>
              </w:rPr>
            </w:pPr>
            <w:sdt>
              <w:sdtPr>
                <w:rPr>
                  <w:lang w:val="en-GB"/>
                </w:rPr>
                <w:id w:val="1102457837"/>
                <w:placeholder>
                  <w:docPart w:val="74736268E5E142839605DEFADE8C0623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First Course</w:t>
                </w:r>
              </w:sdtContent>
            </w:sdt>
          </w:p>
          <w:p w14:paraId="12A89BDA" w14:textId="77777777" w:rsidR="00297E4E" w:rsidRPr="00A15A1F" w:rsidRDefault="00297E4E" w:rsidP="00C30F63">
            <w:pPr>
              <w:rPr>
                <w:lang w:val="en-GB"/>
              </w:rPr>
            </w:pPr>
          </w:p>
          <w:p w14:paraId="696FBCF4" w14:textId="77777777" w:rsidR="004B7CD0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200829361"/>
                <w:placeholder>
                  <w:docPart w:val="25236A0E28AA4776A59ED4A9483BDACC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Potato cakes</w:t>
                </w:r>
              </w:sdtContent>
            </w:sdt>
          </w:p>
          <w:p w14:paraId="7EB0D6C5" w14:textId="77777777" w:rsidR="004B7CD0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932273554"/>
                <w:placeholder>
                  <w:docPart w:val="812C704881264F57BE06A3DE0FFE2CFB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Fried potato cakes, apple jelly, sour cream</w:t>
                </w:r>
              </w:sdtContent>
            </w:sdt>
          </w:p>
          <w:p w14:paraId="612C469D" w14:textId="77777777" w:rsidR="008D67A9" w:rsidRPr="00A15A1F" w:rsidRDefault="008D67A9" w:rsidP="00C30F63">
            <w:pPr>
              <w:rPr>
                <w:lang w:val="en-GB"/>
              </w:rPr>
            </w:pPr>
          </w:p>
          <w:p w14:paraId="7A9DE965" w14:textId="77777777" w:rsidR="004B7CD0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-796063727"/>
                <w:placeholder>
                  <w:docPart w:val="E4A0D614F1AC4B919DF739D1A6012D5E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Arugula salad</w:t>
                </w:r>
              </w:sdtContent>
            </w:sdt>
          </w:p>
          <w:p w14:paraId="170FCB45" w14:textId="77777777" w:rsidR="00297E4E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973290118"/>
                <w:placeholder>
                  <w:docPart w:val="75CE2C3173F24D06BB14B7B59A535F16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Lemon, olive oil, garlic, Parmesan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53F5C80B" w14:textId="77777777" w:rsidR="00715F79" w:rsidRPr="00A15A1F" w:rsidRDefault="00715F79" w:rsidP="00C30F63">
            <w:pPr>
              <w:rPr>
                <w:lang w:val="en-GB"/>
              </w:rPr>
            </w:pPr>
          </w:p>
          <w:p w14:paraId="17082DC2" w14:textId="77777777" w:rsidR="0042557E" w:rsidRPr="00A15A1F" w:rsidRDefault="00000000" w:rsidP="00A6364B">
            <w:pPr>
              <w:pStyle w:val="SectionTitlesLowercase"/>
              <w:rPr>
                <w:lang w:val="en-GB"/>
              </w:rPr>
            </w:pPr>
            <w:sdt>
              <w:sdtPr>
                <w:rPr>
                  <w:lang w:val="en-GB"/>
                </w:rPr>
                <w:id w:val="755942089"/>
                <w:placeholder>
                  <w:docPart w:val="B3FAA26FA55445ACA8A5FEDCE8B213C3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Second course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2FD02433" w14:textId="77777777" w:rsidR="00A6364B" w:rsidRPr="00A15A1F" w:rsidRDefault="00A6364B" w:rsidP="00A6364B">
            <w:pPr>
              <w:rPr>
                <w:lang w:val="en-GB"/>
              </w:rPr>
            </w:pPr>
          </w:p>
          <w:p w14:paraId="5F097F42" w14:textId="77777777" w:rsidR="00806DB0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-453169991"/>
                <w:placeholder>
                  <w:docPart w:val="41E6B8066FC94DDC8B63A93A40330C6B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Wagyu burger</w:t>
                </w:r>
              </w:sdtContent>
            </w:sdt>
          </w:p>
          <w:p w14:paraId="0A63F2CD" w14:textId="77777777" w:rsidR="00806DB0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898585887"/>
                <w:placeholder>
                  <w:docPart w:val="06FB4FCB05524E8491FA231DCD6632A8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 xml:space="preserve">Beef patty, triple cream </w:t>
                </w:r>
                <w:r w:rsidR="00566507" w:rsidRPr="00A15A1F">
                  <w:rPr>
                    <w:lang w:val="en-GB" w:bidi="en-GB"/>
                  </w:rPr>
                  <w:t>brie</w:t>
                </w:r>
                <w:r w:rsidR="00A6364B" w:rsidRPr="00A15A1F">
                  <w:rPr>
                    <w:lang w:val="en-GB" w:bidi="en-GB"/>
                  </w:rPr>
                  <w:t>, alfalfa sprouts, caramelized onions, aioli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3766648F" w14:textId="77777777" w:rsidR="009378B1" w:rsidRPr="00A15A1F" w:rsidRDefault="009378B1" w:rsidP="00C30F63">
            <w:pPr>
              <w:rPr>
                <w:lang w:val="en-GB"/>
              </w:rPr>
            </w:pPr>
          </w:p>
          <w:p w14:paraId="6E2CA3BA" w14:textId="77777777" w:rsidR="00806DB0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-1670710776"/>
                <w:placeholder>
                  <w:docPart w:val="9B171F1513414ED1A1C3E62A39DCBB6B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Truffle mushroom pasta</w:t>
                </w:r>
              </w:sdtContent>
            </w:sdt>
          </w:p>
          <w:p w14:paraId="41921859" w14:textId="77777777" w:rsidR="000608E1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432490121"/>
                <w:placeholder>
                  <w:docPart w:val="214ADAEA012E46B095EE49ADA123AC52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Hand-made pasta, black truffle, Parmesan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1CBCD8E3" w14:textId="77777777" w:rsidR="000608E1" w:rsidRPr="00A15A1F" w:rsidRDefault="000608E1" w:rsidP="00C30F63">
            <w:pPr>
              <w:rPr>
                <w:lang w:val="en-GB"/>
              </w:rPr>
            </w:pPr>
          </w:p>
          <w:p w14:paraId="13D94C0B" w14:textId="77777777" w:rsidR="0042557E" w:rsidRPr="00A15A1F" w:rsidRDefault="00000000" w:rsidP="005138C2">
            <w:pPr>
              <w:pStyle w:val="SectionTitlesLowercase"/>
              <w:rPr>
                <w:lang w:val="en-GB"/>
              </w:rPr>
            </w:pPr>
            <w:sdt>
              <w:sdtPr>
                <w:rPr>
                  <w:lang w:val="en-GB"/>
                </w:rPr>
                <w:id w:val="1580406818"/>
                <w:placeholder>
                  <w:docPart w:val="25A2FA477A144DDD98B86D391A252914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Third course</w:t>
                </w:r>
              </w:sdtContent>
            </w:sdt>
            <w:r w:rsidR="008D67A9" w:rsidRPr="00A15A1F">
              <w:rPr>
                <w:lang w:val="en-GB" w:bidi="en-GB"/>
              </w:rPr>
              <w:t xml:space="preserve"> </w:t>
            </w:r>
          </w:p>
          <w:p w14:paraId="1246F1BB" w14:textId="77777777" w:rsidR="00A6364B" w:rsidRPr="00A15A1F" w:rsidRDefault="00A6364B" w:rsidP="00A6364B">
            <w:pPr>
              <w:rPr>
                <w:szCs w:val="14"/>
                <w:lang w:val="en-GB"/>
              </w:rPr>
            </w:pPr>
          </w:p>
          <w:p w14:paraId="46B43B18" w14:textId="77777777" w:rsidR="008D67A9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-1932662567"/>
                <w:placeholder>
                  <w:docPart w:val="46016B667D36497FAD3810DBE88856B2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Caramel cheesecake</w:t>
                </w:r>
              </w:sdtContent>
            </w:sdt>
          </w:p>
          <w:p w14:paraId="0B4BEF59" w14:textId="77777777" w:rsidR="008D67A9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00113444"/>
                <w:placeholder>
                  <w:docPart w:val="9451D10A8B174F8F8655E772B74ED440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Caramelized banana, cream</w:t>
                </w:r>
              </w:sdtContent>
            </w:sdt>
          </w:p>
          <w:p w14:paraId="7B29E4D2" w14:textId="77777777" w:rsidR="009378B1" w:rsidRPr="00A15A1F" w:rsidRDefault="009378B1" w:rsidP="00C30F63">
            <w:pPr>
              <w:rPr>
                <w:lang w:val="en-GB"/>
              </w:rPr>
            </w:pPr>
          </w:p>
          <w:p w14:paraId="113C5509" w14:textId="77777777" w:rsidR="00146462" w:rsidRPr="00A15A1F" w:rsidRDefault="00000000" w:rsidP="00C30F63">
            <w:pPr>
              <w:pStyle w:val="MenuItem"/>
              <w:rPr>
                <w:lang w:val="en-GB"/>
              </w:rPr>
            </w:pPr>
            <w:sdt>
              <w:sdtPr>
                <w:rPr>
                  <w:lang w:val="en-GB"/>
                </w:rPr>
                <w:id w:val="-469748278"/>
                <w:placeholder>
                  <w:docPart w:val="D511D4EBF7564C948AFA75F5D9B413D3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Apple cobbler</w:t>
                </w:r>
              </w:sdtContent>
            </w:sdt>
          </w:p>
          <w:p w14:paraId="529700C7" w14:textId="77777777" w:rsidR="00146462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641649500"/>
                <w:placeholder>
                  <w:docPart w:val="620B191B3FC644DCAF841570CF557E5B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Apples, cinnamon crumble, vanilla ice cream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0605A937" w14:textId="77777777" w:rsidR="00235436" w:rsidRPr="00A15A1F" w:rsidRDefault="00235436" w:rsidP="00C30F63">
            <w:pPr>
              <w:rPr>
                <w:lang w:val="en-GB"/>
              </w:rPr>
            </w:pPr>
          </w:p>
          <w:p w14:paraId="22394B12" w14:textId="77777777" w:rsidR="00235436" w:rsidRPr="00A15A1F" w:rsidRDefault="00000000" w:rsidP="005138C2">
            <w:pPr>
              <w:pStyle w:val="SectionTitlesLowercase"/>
              <w:rPr>
                <w:lang w:val="en-GB"/>
              </w:rPr>
            </w:pPr>
            <w:sdt>
              <w:sdtPr>
                <w:rPr>
                  <w:lang w:val="en-GB"/>
                </w:rPr>
                <w:id w:val="1471094555"/>
                <w:placeholder>
                  <w:docPart w:val="26B0A1E326CE4957B126E076948F0810"/>
                </w:placeholder>
                <w:showingPlcHdr/>
                <w15:appearance w15:val="hidden"/>
              </w:sdtPr>
              <w:sdtContent>
                <w:r w:rsidR="00A6364B" w:rsidRPr="00A15A1F">
                  <w:rPr>
                    <w:lang w:val="en-GB" w:bidi="en-GB"/>
                  </w:rPr>
                  <w:t>Drinks</w:t>
                </w:r>
              </w:sdtContent>
            </w:sdt>
            <w:r w:rsidR="00A6364B" w:rsidRPr="00A15A1F">
              <w:rPr>
                <w:lang w:val="en-GB" w:bidi="en-GB"/>
              </w:rPr>
              <w:t xml:space="preserve"> </w:t>
            </w:r>
          </w:p>
          <w:p w14:paraId="0B01ABD6" w14:textId="77777777" w:rsidR="000A2EA8" w:rsidRPr="00A15A1F" w:rsidRDefault="000A2EA8" w:rsidP="00C30F63">
            <w:pPr>
              <w:rPr>
                <w:lang w:val="en-GB"/>
              </w:rPr>
            </w:pPr>
          </w:p>
          <w:sdt>
            <w:sdtPr>
              <w:rPr>
                <w:lang w:val="en-GB"/>
              </w:rPr>
              <w:id w:val="-194854633"/>
              <w:placeholder>
                <w:docPart w:val="86399516E4F24F7E862CD025573744B8"/>
              </w:placeholder>
              <w15:appearance w15:val="hidden"/>
            </w:sdtPr>
            <w:sdtContent>
              <w:p w14:paraId="4B60E232" w14:textId="77777777" w:rsidR="00F47300" w:rsidRDefault="00F47300" w:rsidP="00C30F6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White Wine</w:t>
                </w:r>
              </w:p>
              <w:p w14:paraId="5A29F05B" w14:textId="4D43A9F7" w:rsidR="000A2EA8" w:rsidRPr="00A15A1F" w:rsidRDefault="00F47300" w:rsidP="00C30F63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Red Wine</w:t>
                </w:r>
              </w:p>
            </w:sdtContent>
          </w:sdt>
          <w:p w14:paraId="15F6B511" w14:textId="77777777" w:rsidR="000A2EA8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91431912"/>
                <w:placeholder>
                  <w:docPart w:val="FB6E2B8555EA4DCA8C009826D8EB7298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Lemonade</w:t>
                </w:r>
              </w:sdtContent>
            </w:sdt>
          </w:p>
          <w:p w14:paraId="348D1722" w14:textId="77777777" w:rsidR="000A2EA8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-1029945918"/>
                <w:placeholder>
                  <w:docPart w:val="13ABD736D3A248A5AC738353917B1DDC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Mineral water</w:t>
                </w:r>
              </w:sdtContent>
            </w:sdt>
          </w:p>
          <w:p w14:paraId="23BD318B" w14:textId="77777777" w:rsidR="000A2EA8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566993976"/>
                <w:placeholder>
                  <w:docPart w:val="4AF8B09D17CC4114967EB954F510A488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Coffee</w:t>
                </w:r>
              </w:sdtContent>
            </w:sdt>
          </w:p>
          <w:p w14:paraId="2C227232" w14:textId="77777777" w:rsidR="00146462" w:rsidRPr="00A15A1F" w:rsidRDefault="00000000" w:rsidP="00C30F63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2146314158"/>
                <w:placeholder>
                  <w:docPart w:val="3BEAE514E4F94C18BF559A8D2F0A04AC"/>
                </w:placeholder>
                <w:showingPlcHdr/>
                <w15:appearance w15:val="hidden"/>
              </w:sdtPr>
              <w:sdtContent>
                <w:r w:rsidR="008D67A9" w:rsidRPr="00A15A1F">
                  <w:rPr>
                    <w:lang w:val="en-GB" w:bidi="en-GB"/>
                  </w:rPr>
                  <w:t>Tea</w:t>
                </w:r>
              </w:sdtContent>
            </w:sdt>
          </w:p>
        </w:tc>
      </w:tr>
    </w:tbl>
    <w:p w14:paraId="56A06791" w14:textId="77777777" w:rsidR="00B24CA4" w:rsidRPr="00A15A1F" w:rsidRDefault="00B24CA4">
      <w:pPr>
        <w:rPr>
          <w:lang w:val="en-GB"/>
        </w:rPr>
      </w:pPr>
    </w:p>
    <w:sectPr w:rsidR="00B24CA4" w:rsidRPr="00A15A1F" w:rsidSect="00797573">
      <w:headerReference w:type="firs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58369" w14:textId="77777777" w:rsidR="00670D52" w:rsidRDefault="00670D52" w:rsidP="001A2967">
      <w:r>
        <w:separator/>
      </w:r>
    </w:p>
  </w:endnote>
  <w:endnote w:type="continuationSeparator" w:id="0">
    <w:p w14:paraId="596BC6F6" w14:textId="77777777" w:rsidR="00670D52" w:rsidRDefault="00670D52" w:rsidP="001A2967">
      <w:r>
        <w:continuationSeparator/>
      </w:r>
    </w:p>
  </w:endnote>
  <w:endnote w:type="continuationNotice" w:id="1">
    <w:p w14:paraId="5F4E4616" w14:textId="77777777" w:rsidR="00670D52" w:rsidRDefault="00670D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altName w:val="Cambria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C6FAB" w14:textId="77777777" w:rsidR="00670D52" w:rsidRDefault="00670D52" w:rsidP="001A2967">
      <w:r>
        <w:separator/>
      </w:r>
    </w:p>
  </w:footnote>
  <w:footnote w:type="continuationSeparator" w:id="0">
    <w:p w14:paraId="36E89409" w14:textId="77777777" w:rsidR="00670D52" w:rsidRDefault="00670D52" w:rsidP="001A2967">
      <w:r>
        <w:continuationSeparator/>
      </w:r>
    </w:p>
  </w:footnote>
  <w:footnote w:type="continuationNotice" w:id="1">
    <w:p w14:paraId="48E81C21" w14:textId="77777777" w:rsidR="00670D52" w:rsidRDefault="00670D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8057D" w14:textId="77777777" w:rsidR="00B24CA4" w:rsidRDefault="00B24C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>
      <o:colormru v:ext="edit" colors="#f1f0f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00"/>
    <w:rsid w:val="000153C5"/>
    <w:rsid w:val="00044BFA"/>
    <w:rsid w:val="000608E1"/>
    <w:rsid w:val="0006487F"/>
    <w:rsid w:val="000742CC"/>
    <w:rsid w:val="000A2EA8"/>
    <w:rsid w:val="000C631E"/>
    <w:rsid w:val="000F4C04"/>
    <w:rsid w:val="00100C89"/>
    <w:rsid w:val="00117EB6"/>
    <w:rsid w:val="00146462"/>
    <w:rsid w:val="00162BDD"/>
    <w:rsid w:val="00177960"/>
    <w:rsid w:val="00195C94"/>
    <w:rsid w:val="001A12D4"/>
    <w:rsid w:val="001A2967"/>
    <w:rsid w:val="001C13B9"/>
    <w:rsid w:val="001D14DD"/>
    <w:rsid w:val="001D3B27"/>
    <w:rsid w:val="001E33CE"/>
    <w:rsid w:val="00201428"/>
    <w:rsid w:val="002042A0"/>
    <w:rsid w:val="00212F22"/>
    <w:rsid w:val="00224C68"/>
    <w:rsid w:val="00235436"/>
    <w:rsid w:val="00253133"/>
    <w:rsid w:val="002562DA"/>
    <w:rsid w:val="002737EF"/>
    <w:rsid w:val="0028484D"/>
    <w:rsid w:val="00297E4E"/>
    <w:rsid w:val="002A4CED"/>
    <w:rsid w:val="002A6555"/>
    <w:rsid w:val="002B3244"/>
    <w:rsid w:val="002B66BB"/>
    <w:rsid w:val="00336FBF"/>
    <w:rsid w:val="00346546"/>
    <w:rsid w:val="003467CD"/>
    <w:rsid w:val="00377385"/>
    <w:rsid w:val="0039580F"/>
    <w:rsid w:val="003B4A0F"/>
    <w:rsid w:val="003C6701"/>
    <w:rsid w:val="003D48AC"/>
    <w:rsid w:val="003F1A12"/>
    <w:rsid w:val="00421207"/>
    <w:rsid w:val="0042557E"/>
    <w:rsid w:val="0043556D"/>
    <w:rsid w:val="004949DF"/>
    <w:rsid w:val="004B1C4C"/>
    <w:rsid w:val="004B4F4F"/>
    <w:rsid w:val="004B7CD0"/>
    <w:rsid w:val="004D6D38"/>
    <w:rsid w:val="004E1F72"/>
    <w:rsid w:val="004E29BA"/>
    <w:rsid w:val="005138C2"/>
    <w:rsid w:val="0052206B"/>
    <w:rsid w:val="00547066"/>
    <w:rsid w:val="00555125"/>
    <w:rsid w:val="00566507"/>
    <w:rsid w:val="00570C4F"/>
    <w:rsid w:val="00593BDB"/>
    <w:rsid w:val="005B3CBE"/>
    <w:rsid w:val="005B51FF"/>
    <w:rsid w:val="005C2238"/>
    <w:rsid w:val="00620AA5"/>
    <w:rsid w:val="00653221"/>
    <w:rsid w:val="00654B3D"/>
    <w:rsid w:val="00663852"/>
    <w:rsid w:val="00670D52"/>
    <w:rsid w:val="00684C78"/>
    <w:rsid w:val="006C488D"/>
    <w:rsid w:val="006C6589"/>
    <w:rsid w:val="006E2392"/>
    <w:rsid w:val="006F64EA"/>
    <w:rsid w:val="007016A0"/>
    <w:rsid w:val="00704FB1"/>
    <w:rsid w:val="00715F79"/>
    <w:rsid w:val="0073254C"/>
    <w:rsid w:val="00734704"/>
    <w:rsid w:val="007644C4"/>
    <w:rsid w:val="00764D90"/>
    <w:rsid w:val="00767FAF"/>
    <w:rsid w:val="00772242"/>
    <w:rsid w:val="00797573"/>
    <w:rsid w:val="007A7AB3"/>
    <w:rsid w:val="00806DB0"/>
    <w:rsid w:val="00810AFE"/>
    <w:rsid w:val="00836F58"/>
    <w:rsid w:val="00845B4D"/>
    <w:rsid w:val="00872335"/>
    <w:rsid w:val="00877DC3"/>
    <w:rsid w:val="0089737F"/>
    <w:rsid w:val="008B515B"/>
    <w:rsid w:val="008C7F79"/>
    <w:rsid w:val="008D67A9"/>
    <w:rsid w:val="008F7090"/>
    <w:rsid w:val="009123D2"/>
    <w:rsid w:val="00937647"/>
    <w:rsid w:val="009378B1"/>
    <w:rsid w:val="00954443"/>
    <w:rsid w:val="00964BB0"/>
    <w:rsid w:val="0098202E"/>
    <w:rsid w:val="009861A0"/>
    <w:rsid w:val="009C5C11"/>
    <w:rsid w:val="009E6FDF"/>
    <w:rsid w:val="00A001BE"/>
    <w:rsid w:val="00A04222"/>
    <w:rsid w:val="00A15A1F"/>
    <w:rsid w:val="00A16587"/>
    <w:rsid w:val="00A20F13"/>
    <w:rsid w:val="00A30730"/>
    <w:rsid w:val="00A419E6"/>
    <w:rsid w:val="00A633A3"/>
    <w:rsid w:val="00A6364B"/>
    <w:rsid w:val="00A83F81"/>
    <w:rsid w:val="00AA1662"/>
    <w:rsid w:val="00AB5758"/>
    <w:rsid w:val="00AC5120"/>
    <w:rsid w:val="00AD2FBB"/>
    <w:rsid w:val="00AD4146"/>
    <w:rsid w:val="00B06A49"/>
    <w:rsid w:val="00B24CA4"/>
    <w:rsid w:val="00B67E07"/>
    <w:rsid w:val="00B71F47"/>
    <w:rsid w:val="00B724A9"/>
    <w:rsid w:val="00B82E05"/>
    <w:rsid w:val="00B86E88"/>
    <w:rsid w:val="00B915B9"/>
    <w:rsid w:val="00BC2997"/>
    <w:rsid w:val="00C01275"/>
    <w:rsid w:val="00C15B9B"/>
    <w:rsid w:val="00C30F63"/>
    <w:rsid w:val="00C33ACB"/>
    <w:rsid w:val="00C3656A"/>
    <w:rsid w:val="00C82EBA"/>
    <w:rsid w:val="00C834DB"/>
    <w:rsid w:val="00C909E1"/>
    <w:rsid w:val="00C931E2"/>
    <w:rsid w:val="00C955AA"/>
    <w:rsid w:val="00CC2ED3"/>
    <w:rsid w:val="00CE4574"/>
    <w:rsid w:val="00CF2F33"/>
    <w:rsid w:val="00D363C8"/>
    <w:rsid w:val="00D47732"/>
    <w:rsid w:val="00D61503"/>
    <w:rsid w:val="00D6212E"/>
    <w:rsid w:val="00D968E2"/>
    <w:rsid w:val="00D9714E"/>
    <w:rsid w:val="00DA5699"/>
    <w:rsid w:val="00DF18B7"/>
    <w:rsid w:val="00E3734E"/>
    <w:rsid w:val="00E60A74"/>
    <w:rsid w:val="00E70DD8"/>
    <w:rsid w:val="00E85E0D"/>
    <w:rsid w:val="00ED2934"/>
    <w:rsid w:val="00EE3207"/>
    <w:rsid w:val="00EF5033"/>
    <w:rsid w:val="00F0023F"/>
    <w:rsid w:val="00F06FD8"/>
    <w:rsid w:val="00F26E82"/>
    <w:rsid w:val="00F47300"/>
    <w:rsid w:val="00F627D3"/>
    <w:rsid w:val="00FB58B8"/>
    <w:rsid w:val="00FE0F47"/>
    <w:rsid w:val="036C13DD"/>
    <w:rsid w:val="05D2442A"/>
    <w:rsid w:val="089CD8AB"/>
    <w:rsid w:val="0A168BC0"/>
    <w:rsid w:val="0D07EFC1"/>
    <w:rsid w:val="1515FCCD"/>
    <w:rsid w:val="199B6C99"/>
    <w:rsid w:val="2E0BEADF"/>
    <w:rsid w:val="308313FF"/>
    <w:rsid w:val="35B8285F"/>
    <w:rsid w:val="35BFEE9B"/>
    <w:rsid w:val="35F4FADC"/>
    <w:rsid w:val="3722E909"/>
    <w:rsid w:val="375BBEFC"/>
    <w:rsid w:val="3C0D1AC2"/>
    <w:rsid w:val="454C3E4B"/>
    <w:rsid w:val="4F6CAA53"/>
    <w:rsid w:val="506792DA"/>
    <w:rsid w:val="52EE2565"/>
    <w:rsid w:val="543F2AF7"/>
    <w:rsid w:val="56A28843"/>
    <w:rsid w:val="59CB3AB6"/>
    <w:rsid w:val="5E7AD200"/>
    <w:rsid w:val="646AD2C4"/>
    <w:rsid w:val="73CB7521"/>
    <w:rsid w:val="750A2BA5"/>
    <w:rsid w:val="783B0956"/>
    <w:rsid w:val="79F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f0f0"/>
    </o:shapedefaults>
    <o:shapelayout v:ext="edit">
      <o:idmap v:ext="edit" data="2"/>
    </o:shapelayout>
  </w:shapeDefaults>
  <w:decimalSymbol w:val="."/>
  <w:listSeparator w:val=","/>
  <w14:docId w14:val="0328D2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363C8"/>
    <w:pPr>
      <w:spacing w:after="0" w:line="240" w:lineRule="auto"/>
    </w:pPr>
    <w:rPr>
      <w:color w:val="5E6E75" w:themeColor="accent1"/>
      <w:spacing w:val="1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semiHidden/>
    <w:rsid w:val="004B7C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semiHidden/>
    <w:rsid w:val="004B7CD0"/>
  </w:style>
  <w:style w:type="paragraph" w:styleId="Header">
    <w:name w:val="header"/>
    <w:basedOn w:val="Normal"/>
    <w:link w:val="HeaderChar"/>
    <w:uiPriority w:val="99"/>
    <w:semiHidden/>
    <w:rsid w:val="001A2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2E05"/>
    <w:rPr>
      <w:color w:val="5E6E75" w:themeColor="accent1"/>
      <w:spacing w:val="10"/>
      <w:sz w:val="18"/>
    </w:rPr>
  </w:style>
  <w:style w:type="paragraph" w:styleId="Footer">
    <w:name w:val="footer"/>
    <w:basedOn w:val="Normal"/>
    <w:link w:val="FooterChar"/>
    <w:uiPriority w:val="99"/>
    <w:semiHidden/>
    <w:rsid w:val="001A2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2E05"/>
    <w:rPr>
      <w:color w:val="5E6E75" w:themeColor="accent1"/>
      <w:spacing w:val="10"/>
      <w:sz w:val="18"/>
    </w:rPr>
  </w:style>
  <w:style w:type="paragraph" w:customStyle="1" w:styleId="SectionTitlesAllCaps">
    <w:name w:val="Section Titles All Caps"/>
    <w:basedOn w:val="paragraph"/>
    <w:qFormat/>
    <w:rsid w:val="00224C68"/>
    <w:pPr>
      <w:spacing w:before="360" w:beforeAutospacing="0" w:after="0" w:afterAutospacing="0"/>
      <w:textAlignment w:val="baseline"/>
    </w:pPr>
    <w:rPr>
      <w:rFonts w:asciiTheme="majorHAnsi" w:hAnsiTheme="majorHAnsi"/>
      <w:caps/>
      <w:color w:val="C6964E" w:themeColor="accent2"/>
      <w:sz w:val="32"/>
    </w:rPr>
  </w:style>
  <w:style w:type="character" w:customStyle="1" w:styleId="SentenceCaseGoldSubtitle">
    <w:name w:val="Sentence Case Gold Subtitle"/>
    <w:basedOn w:val="DefaultParagraphFont"/>
    <w:uiPriority w:val="1"/>
    <w:semiHidden/>
    <w:qFormat/>
    <w:rsid w:val="00C3656A"/>
    <w:rPr>
      <w:rFonts w:asciiTheme="majorHAnsi" w:hAnsiTheme="majorHAnsi"/>
      <w:color w:val="C6964E" w:themeColor="accent2"/>
      <w:sz w:val="36"/>
      <w:szCs w:val="36"/>
    </w:rPr>
  </w:style>
  <w:style w:type="character" w:customStyle="1" w:styleId="Bodycopy">
    <w:name w:val="Body copy"/>
    <w:basedOn w:val="normaltextrun"/>
    <w:uiPriority w:val="1"/>
    <w:semiHidden/>
    <w:qFormat/>
    <w:rsid w:val="00684C78"/>
    <w:rPr>
      <w:rFonts w:asciiTheme="minorHAnsi" w:hAnsiTheme="minorHAnsi" w:cs="Calibri"/>
      <w:color w:val="5E6E75" w:themeColor="accent1"/>
      <w:spacing w:val="10"/>
      <w:sz w:val="18"/>
      <w:szCs w:val="18"/>
    </w:rPr>
  </w:style>
  <w:style w:type="character" w:customStyle="1" w:styleId="CapsSectionTitle">
    <w:name w:val="Caps Section Title"/>
    <w:basedOn w:val="normaltextrun"/>
    <w:uiPriority w:val="1"/>
    <w:semiHidden/>
    <w:qFormat/>
    <w:rsid w:val="004949DF"/>
    <w:rPr>
      <w:rFonts w:asciiTheme="majorHAnsi" w:hAnsiTheme="majorHAnsi" w:cs="Calibri"/>
      <w:caps/>
      <w:smallCaps w:val="0"/>
      <w:color w:val="C6964E" w:themeColor="accent2"/>
      <w:sz w:val="32"/>
      <w:szCs w:val="32"/>
    </w:rPr>
  </w:style>
  <w:style w:type="paragraph" w:customStyle="1" w:styleId="BodyCopyItalic">
    <w:name w:val="Body Copy Italic"/>
    <w:basedOn w:val="paragraph"/>
    <w:semiHidden/>
    <w:rsid w:val="00F06FD8"/>
    <w:pPr>
      <w:spacing w:before="0" w:beforeAutospacing="0" w:after="0" w:afterAutospacing="0"/>
      <w:textAlignment w:val="baseline"/>
    </w:pPr>
    <w:rPr>
      <w:rFonts w:asciiTheme="minorHAnsi" w:hAnsiTheme="minorHAnsi" w:cs="Calibri"/>
      <w:i/>
      <w:iCs/>
      <w:sz w:val="18"/>
      <w:szCs w:val="18"/>
    </w:rPr>
  </w:style>
  <w:style w:type="paragraph" w:customStyle="1" w:styleId="MenuItem">
    <w:name w:val="Menu Item"/>
    <w:basedOn w:val="Normal"/>
    <w:next w:val="Normal"/>
    <w:qFormat/>
    <w:rsid w:val="00224C68"/>
    <w:rPr>
      <w:b/>
    </w:rPr>
  </w:style>
  <w:style w:type="character" w:customStyle="1" w:styleId="LowercaseMenuTitle">
    <w:name w:val="Lowercase Menu Title"/>
    <w:basedOn w:val="DefaultParagraphFont"/>
    <w:uiPriority w:val="1"/>
    <w:semiHidden/>
    <w:qFormat/>
    <w:rsid w:val="00F06FD8"/>
    <w:rPr>
      <w:rFonts w:asciiTheme="majorHAnsi" w:hAnsiTheme="majorHAnsi"/>
      <w:color w:val="C6964E" w:themeColor="accent2"/>
      <w:sz w:val="96"/>
      <w:szCs w:val="96"/>
    </w:rPr>
  </w:style>
  <w:style w:type="character" w:customStyle="1" w:styleId="LowercaseSectionTitle">
    <w:name w:val="Lowercase Section Title"/>
    <w:basedOn w:val="normaltextrun"/>
    <w:uiPriority w:val="1"/>
    <w:semiHidden/>
    <w:qFormat/>
    <w:rsid w:val="00F06FD8"/>
    <w:rPr>
      <w:rFonts w:asciiTheme="majorHAnsi" w:hAnsiTheme="majorHAnsi" w:cs="Calibri"/>
      <w:color w:val="C6964E" w:themeColor="accent2"/>
      <w:sz w:val="32"/>
      <w:szCs w:val="32"/>
    </w:rPr>
  </w:style>
  <w:style w:type="paragraph" w:customStyle="1" w:styleId="TitleAllCaps">
    <w:name w:val="Title All Caps"/>
    <w:basedOn w:val="Normal"/>
    <w:next w:val="Normal"/>
    <w:qFormat/>
    <w:rsid w:val="00B86E88"/>
    <w:rPr>
      <w:rFonts w:asciiTheme="majorHAnsi" w:hAnsiTheme="majorHAnsi"/>
      <w:caps/>
      <w:color w:val="C6964E" w:themeColor="accent2"/>
      <w:sz w:val="96"/>
    </w:rPr>
  </w:style>
  <w:style w:type="character" w:styleId="PlaceholderText">
    <w:name w:val="Placeholder Text"/>
    <w:basedOn w:val="DefaultParagraphFont"/>
    <w:uiPriority w:val="99"/>
    <w:semiHidden/>
    <w:rsid w:val="008D67A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68"/>
    <w:pPr>
      <w:numPr>
        <w:ilvl w:val="1"/>
      </w:numPr>
      <w:spacing w:after="160"/>
    </w:pPr>
    <w:rPr>
      <w:rFonts w:asciiTheme="majorHAnsi" w:eastAsiaTheme="minorEastAsia" w:hAnsiTheme="majorHAnsi"/>
      <w:color w:val="C6964E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24C68"/>
    <w:rPr>
      <w:rFonts w:asciiTheme="majorHAnsi" w:eastAsiaTheme="minorEastAsia" w:hAnsiTheme="majorHAnsi"/>
      <w:color w:val="C6964E" w:themeColor="accent2"/>
      <w:spacing w:val="15"/>
      <w:sz w:val="36"/>
    </w:rPr>
  </w:style>
  <w:style w:type="paragraph" w:customStyle="1" w:styleId="SectionTitlesLowercase">
    <w:name w:val="Section Titles Lowercase"/>
    <w:basedOn w:val="SectionTitlesAllCaps"/>
    <w:qFormat/>
    <w:rsid w:val="004D6D38"/>
    <w:rPr>
      <w:caps w:val="0"/>
    </w:rPr>
  </w:style>
  <w:style w:type="paragraph" w:customStyle="1" w:styleId="TitleLowercase">
    <w:name w:val="Title Lowercase"/>
    <w:basedOn w:val="TitleAllCaps"/>
    <w:qFormat/>
    <w:rsid w:val="001D14DD"/>
    <w:rPr>
      <w: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glas\AppData\Roaming\Microsoft\Templates\Elegant%20dinner%20men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FD3939447FA479886BAE1072D8F1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3A01E-990A-4BAB-ACBC-CD96768CCB0A}"/>
      </w:docPartPr>
      <w:docPartBody>
        <w:p w:rsidR="00000000" w:rsidRDefault="00000000">
          <w:pPr>
            <w:pStyle w:val="1FD3939447FA479886BAE1072D8F1B86"/>
          </w:pPr>
          <w:r w:rsidRPr="00A15A1F">
            <w:rPr>
              <w:lang w:bidi="en-GB"/>
            </w:rPr>
            <w:t>Dinner Menu</w:t>
          </w:r>
        </w:p>
      </w:docPartBody>
    </w:docPart>
    <w:docPart>
      <w:docPartPr>
        <w:name w:val="F3635A1E202C4A46AE14D1DEC060A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E4EE8-4025-4831-8A70-8D85E1B07815}"/>
      </w:docPartPr>
      <w:docPartBody>
        <w:p w:rsidR="00000000" w:rsidRDefault="00000000">
          <w:pPr>
            <w:pStyle w:val="F3635A1E202C4A46AE14D1DEC060AFED"/>
          </w:pPr>
          <w:r w:rsidRPr="00A15A1F">
            <w:rPr>
              <w:rStyle w:val="PlaceholderText"/>
              <w:lang w:bidi="en-GB"/>
            </w:rPr>
            <w:t>$30 per person</w:t>
          </w:r>
        </w:p>
      </w:docPartBody>
    </w:docPart>
    <w:docPart>
      <w:docPartPr>
        <w:name w:val="E26B869C63244383AA366DF77FCAD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A85E-EFA5-4A24-8F52-405FE3B25002}"/>
      </w:docPartPr>
      <w:docPartBody>
        <w:p w:rsidR="00000000" w:rsidRDefault="00000000">
          <w:pPr>
            <w:pStyle w:val="E26B869C63244383AA366DF77FCAD37E"/>
          </w:pPr>
          <w:r w:rsidRPr="00A15A1F">
            <w:rPr>
              <w:lang w:bidi="en-GB"/>
            </w:rPr>
            <w:t>Select one dish from each course</w:t>
          </w:r>
        </w:p>
      </w:docPartBody>
    </w:docPart>
    <w:docPart>
      <w:docPartPr>
        <w:name w:val="74736268E5E142839605DEFADE8C0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D88D-D32D-42F7-8696-63CEC2308938}"/>
      </w:docPartPr>
      <w:docPartBody>
        <w:p w:rsidR="00000000" w:rsidRDefault="00000000">
          <w:pPr>
            <w:pStyle w:val="74736268E5E142839605DEFADE8C0623"/>
          </w:pPr>
          <w:r w:rsidRPr="00A15A1F">
            <w:rPr>
              <w:lang w:bidi="en-GB"/>
            </w:rPr>
            <w:t>First Course</w:t>
          </w:r>
        </w:p>
      </w:docPartBody>
    </w:docPart>
    <w:docPart>
      <w:docPartPr>
        <w:name w:val="25236A0E28AA4776A59ED4A9483BD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0D62-827B-4949-80D6-A3EDF85D7EAB}"/>
      </w:docPartPr>
      <w:docPartBody>
        <w:p w:rsidR="00000000" w:rsidRDefault="00000000">
          <w:pPr>
            <w:pStyle w:val="25236A0E28AA4776A59ED4A9483BDACC"/>
          </w:pPr>
          <w:r w:rsidRPr="00A15A1F">
            <w:rPr>
              <w:lang w:bidi="en-GB"/>
            </w:rPr>
            <w:t>Potato cakes</w:t>
          </w:r>
        </w:p>
      </w:docPartBody>
    </w:docPart>
    <w:docPart>
      <w:docPartPr>
        <w:name w:val="812C704881264F57BE06A3DE0FFE2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5065D-EDBE-4046-821C-AA794F03286C}"/>
      </w:docPartPr>
      <w:docPartBody>
        <w:p w:rsidR="00000000" w:rsidRDefault="00000000">
          <w:pPr>
            <w:pStyle w:val="812C704881264F57BE06A3DE0FFE2CFB"/>
          </w:pPr>
          <w:r w:rsidRPr="00A15A1F">
            <w:rPr>
              <w:lang w:bidi="en-GB"/>
            </w:rPr>
            <w:t>Fried potato cakes, apple jelly, sour cream</w:t>
          </w:r>
        </w:p>
      </w:docPartBody>
    </w:docPart>
    <w:docPart>
      <w:docPartPr>
        <w:name w:val="E4A0D614F1AC4B919DF739D1A6012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C84A2-22C5-470F-B9D3-495AA49E8F4A}"/>
      </w:docPartPr>
      <w:docPartBody>
        <w:p w:rsidR="00000000" w:rsidRDefault="00000000">
          <w:pPr>
            <w:pStyle w:val="E4A0D614F1AC4B919DF739D1A6012D5E"/>
          </w:pPr>
          <w:r w:rsidRPr="00A15A1F">
            <w:rPr>
              <w:lang w:bidi="en-GB"/>
            </w:rPr>
            <w:t>Arugula salad</w:t>
          </w:r>
        </w:p>
      </w:docPartBody>
    </w:docPart>
    <w:docPart>
      <w:docPartPr>
        <w:name w:val="75CE2C3173F24D06BB14B7B59A53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74BA-C0F6-415F-8050-317245789544}"/>
      </w:docPartPr>
      <w:docPartBody>
        <w:p w:rsidR="00000000" w:rsidRDefault="00000000">
          <w:pPr>
            <w:pStyle w:val="75CE2C3173F24D06BB14B7B59A535F16"/>
          </w:pPr>
          <w:r w:rsidRPr="00A15A1F">
            <w:rPr>
              <w:lang w:bidi="en-GB"/>
            </w:rPr>
            <w:t>Lemon, olive oil, garlic, Parmesan</w:t>
          </w:r>
        </w:p>
      </w:docPartBody>
    </w:docPart>
    <w:docPart>
      <w:docPartPr>
        <w:name w:val="B3FAA26FA55445ACA8A5FEDCE8B21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9F089-8648-4A46-B488-072F749A0915}"/>
      </w:docPartPr>
      <w:docPartBody>
        <w:p w:rsidR="00000000" w:rsidRDefault="00000000">
          <w:pPr>
            <w:pStyle w:val="B3FAA26FA55445ACA8A5FEDCE8B213C3"/>
          </w:pPr>
          <w:r w:rsidRPr="00A15A1F">
            <w:rPr>
              <w:lang w:bidi="en-GB"/>
            </w:rPr>
            <w:t>Second course</w:t>
          </w:r>
        </w:p>
      </w:docPartBody>
    </w:docPart>
    <w:docPart>
      <w:docPartPr>
        <w:name w:val="41E6B8066FC94DDC8B63A93A4033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73FBB-5C93-4E71-9404-AB283099A517}"/>
      </w:docPartPr>
      <w:docPartBody>
        <w:p w:rsidR="00000000" w:rsidRDefault="00000000">
          <w:pPr>
            <w:pStyle w:val="41E6B8066FC94DDC8B63A93A40330C6B"/>
          </w:pPr>
          <w:r w:rsidRPr="00A15A1F">
            <w:rPr>
              <w:lang w:bidi="en-GB"/>
            </w:rPr>
            <w:t>Wagyu burger</w:t>
          </w:r>
        </w:p>
      </w:docPartBody>
    </w:docPart>
    <w:docPart>
      <w:docPartPr>
        <w:name w:val="06FB4FCB05524E8491FA231DCD663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3B71-76DC-4E5C-9961-CEC2663108A7}"/>
      </w:docPartPr>
      <w:docPartBody>
        <w:p w:rsidR="00000000" w:rsidRDefault="00000000">
          <w:pPr>
            <w:pStyle w:val="06FB4FCB05524E8491FA231DCD6632A8"/>
          </w:pPr>
          <w:r w:rsidRPr="00A15A1F">
            <w:rPr>
              <w:lang w:bidi="en-GB"/>
            </w:rPr>
            <w:t>Beef patty, triple cream brie, alfalfa sprouts, caramelized onions, aioli</w:t>
          </w:r>
        </w:p>
      </w:docPartBody>
    </w:docPart>
    <w:docPart>
      <w:docPartPr>
        <w:name w:val="9B171F1513414ED1A1C3E62A39DCB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37936-F09C-499C-9C53-0CF59DA722C5}"/>
      </w:docPartPr>
      <w:docPartBody>
        <w:p w:rsidR="00000000" w:rsidRDefault="00000000">
          <w:pPr>
            <w:pStyle w:val="9B171F1513414ED1A1C3E62A39DCBB6B"/>
          </w:pPr>
          <w:r w:rsidRPr="00A15A1F">
            <w:rPr>
              <w:lang w:bidi="en-GB"/>
            </w:rPr>
            <w:t>Truffle mushroom pasta</w:t>
          </w:r>
        </w:p>
      </w:docPartBody>
    </w:docPart>
    <w:docPart>
      <w:docPartPr>
        <w:name w:val="214ADAEA012E46B095EE49ADA123A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9B55B-6B3E-4F3A-9EFD-9DC79FDB6F47}"/>
      </w:docPartPr>
      <w:docPartBody>
        <w:p w:rsidR="00000000" w:rsidRDefault="00000000">
          <w:pPr>
            <w:pStyle w:val="214ADAEA012E46B095EE49ADA123AC52"/>
          </w:pPr>
          <w:r w:rsidRPr="00A15A1F">
            <w:rPr>
              <w:lang w:bidi="en-GB"/>
            </w:rPr>
            <w:t>Hand-made pasta, black truffle, Parmesan</w:t>
          </w:r>
        </w:p>
      </w:docPartBody>
    </w:docPart>
    <w:docPart>
      <w:docPartPr>
        <w:name w:val="25A2FA477A144DDD98B86D391A252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A4849-F046-44D0-957F-304A575A6CC2}"/>
      </w:docPartPr>
      <w:docPartBody>
        <w:p w:rsidR="00000000" w:rsidRDefault="00000000">
          <w:pPr>
            <w:pStyle w:val="25A2FA477A144DDD98B86D391A252914"/>
          </w:pPr>
          <w:r w:rsidRPr="00A15A1F">
            <w:rPr>
              <w:lang w:bidi="en-GB"/>
            </w:rPr>
            <w:t>Third course</w:t>
          </w:r>
        </w:p>
      </w:docPartBody>
    </w:docPart>
    <w:docPart>
      <w:docPartPr>
        <w:name w:val="46016B667D36497FAD3810DBE8885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0E2C0-B041-48D5-B7AA-650983C90BE4}"/>
      </w:docPartPr>
      <w:docPartBody>
        <w:p w:rsidR="00000000" w:rsidRDefault="00000000">
          <w:pPr>
            <w:pStyle w:val="46016B667D36497FAD3810DBE88856B2"/>
          </w:pPr>
          <w:r w:rsidRPr="00A15A1F">
            <w:rPr>
              <w:lang w:bidi="en-GB"/>
            </w:rPr>
            <w:t>Caramel cheesecake</w:t>
          </w:r>
        </w:p>
      </w:docPartBody>
    </w:docPart>
    <w:docPart>
      <w:docPartPr>
        <w:name w:val="9451D10A8B174F8F8655E772B74E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AD979-38C3-4209-AD9A-451F417F36A0}"/>
      </w:docPartPr>
      <w:docPartBody>
        <w:p w:rsidR="00000000" w:rsidRDefault="00000000">
          <w:pPr>
            <w:pStyle w:val="9451D10A8B174F8F8655E772B74ED440"/>
          </w:pPr>
          <w:r w:rsidRPr="00A15A1F">
            <w:rPr>
              <w:lang w:bidi="en-GB"/>
            </w:rPr>
            <w:t>Caramelized banana, cream</w:t>
          </w:r>
        </w:p>
      </w:docPartBody>
    </w:docPart>
    <w:docPart>
      <w:docPartPr>
        <w:name w:val="D511D4EBF7564C948AFA75F5D9B41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2459E-FD30-4440-846A-617A26CF1166}"/>
      </w:docPartPr>
      <w:docPartBody>
        <w:p w:rsidR="00000000" w:rsidRDefault="00000000">
          <w:pPr>
            <w:pStyle w:val="D511D4EBF7564C948AFA75F5D9B413D3"/>
          </w:pPr>
          <w:r w:rsidRPr="00A15A1F">
            <w:rPr>
              <w:lang w:bidi="en-GB"/>
            </w:rPr>
            <w:t>Apple cobbler</w:t>
          </w:r>
        </w:p>
      </w:docPartBody>
    </w:docPart>
    <w:docPart>
      <w:docPartPr>
        <w:name w:val="620B191B3FC644DCAF841570CF55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42B3C-D78D-4334-ACBD-48B93ECB072E}"/>
      </w:docPartPr>
      <w:docPartBody>
        <w:p w:rsidR="00000000" w:rsidRDefault="00000000">
          <w:pPr>
            <w:pStyle w:val="620B191B3FC644DCAF841570CF557E5B"/>
          </w:pPr>
          <w:r w:rsidRPr="00A15A1F">
            <w:rPr>
              <w:lang w:bidi="en-GB"/>
            </w:rPr>
            <w:t>Apples, cinnamon crumble, vanilla ice cream</w:t>
          </w:r>
        </w:p>
      </w:docPartBody>
    </w:docPart>
    <w:docPart>
      <w:docPartPr>
        <w:name w:val="26B0A1E326CE4957B126E076948F0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B8B40-BB69-41A2-80A4-44AC26F28181}"/>
      </w:docPartPr>
      <w:docPartBody>
        <w:p w:rsidR="00000000" w:rsidRDefault="00000000">
          <w:pPr>
            <w:pStyle w:val="26B0A1E326CE4957B126E076948F0810"/>
          </w:pPr>
          <w:r w:rsidRPr="00A15A1F">
            <w:rPr>
              <w:lang w:bidi="en-GB"/>
            </w:rPr>
            <w:t>Drinks</w:t>
          </w:r>
        </w:p>
      </w:docPartBody>
    </w:docPart>
    <w:docPart>
      <w:docPartPr>
        <w:name w:val="86399516E4F24F7E862CD02557374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0EE35-75FF-4628-B410-B2203E28D10A}"/>
      </w:docPartPr>
      <w:docPartBody>
        <w:p w:rsidR="00000000" w:rsidRDefault="00000000">
          <w:pPr>
            <w:pStyle w:val="86399516E4F24F7E862CD025573744B8"/>
          </w:pPr>
          <w:r w:rsidRPr="00A15A1F">
            <w:rPr>
              <w:lang w:bidi="en-GB"/>
            </w:rPr>
            <w:t>Soda</w:t>
          </w:r>
        </w:p>
      </w:docPartBody>
    </w:docPart>
    <w:docPart>
      <w:docPartPr>
        <w:name w:val="FB6E2B8555EA4DCA8C009826D8EB7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41CC-E3B6-44C5-9A04-82D4F11D698D}"/>
      </w:docPartPr>
      <w:docPartBody>
        <w:p w:rsidR="00000000" w:rsidRDefault="00000000">
          <w:pPr>
            <w:pStyle w:val="FB6E2B8555EA4DCA8C009826D8EB7298"/>
          </w:pPr>
          <w:r w:rsidRPr="00A15A1F">
            <w:rPr>
              <w:lang w:bidi="en-GB"/>
            </w:rPr>
            <w:t>Lemonade</w:t>
          </w:r>
        </w:p>
      </w:docPartBody>
    </w:docPart>
    <w:docPart>
      <w:docPartPr>
        <w:name w:val="13ABD736D3A248A5AC738353917B1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A48E-402E-4032-BA80-A0B83746D6F5}"/>
      </w:docPartPr>
      <w:docPartBody>
        <w:p w:rsidR="00000000" w:rsidRDefault="00000000">
          <w:pPr>
            <w:pStyle w:val="13ABD736D3A248A5AC738353917B1DDC"/>
          </w:pPr>
          <w:r w:rsidRPr="00A15A1F">
            <w:rPr>
              <w:lang w:bidi="en-GB"/>
            </w:rPr>
            <w:t>Mineral water</w:t>
          </w:r>
        </w:p>
      </w:docPartBody>
    </w:docPart>
    <w:docPart>
      <w:docPartPr>
        <w:name w:val="4AF8B09D17CC4114967EB954F510A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ADB5B-F618-4B26-922E-AD87C83CFF04}"/>
      </w:docPartPr>
      <w:docPartBody>
        <w:p w:rsidR="00000000" w:rsidRDefault="00000000">
          <w:pPr>
            <w:pStyle w:val="4AF8B09D17CC4114967EB954F510A488"/>
          </w:pPr>
          <w:r w:rsidRPr="00A15A1F">
            <w:rPr>
              <w:lang w:bidi="en-GB"/>
            </w:rPr>
            <w:t>Coffee</w:t>
          </w:r>
        </w:p>
      </w:docPartBody>
    </w:docPart>
    <w:docPart>
      <w:docPartPr>
        <w:name w:val="3BEAE514E4F94C18BF559A8D2F0A0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3B69F-FB11-45C0-8E8C-8FA3C23F7E25}"/>
      </w:docPartPr>
      <w:docPartBody>
        <w:p w:rsidR="00000000" w:rsidRDefault="00000000">
          <w:pPr>
            <w:pStyle w:val="3BEAE514E4F94C18BF559A8D2F0A04AC"/>
          </w:pPr>
          <w:r w:rsidRPr="00A15A1F">
            <w:rPr>
              <w:lang w:bidi="en-GB"/>
            </w:rPr>
            <w:t>Tea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altName w:val="Cambria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529"/>
    <w:rsid w:val="00821529"/>
    <w:rsid w:val="00C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D3939447FA479886BAE1072D8F1B86">
    <w:name w:val="1FD3939447FA479886BAE1072D8F1B8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3635A1E202C4A46AE14D1DEC060AFED">
    <w:name w:val="F3635A1E202C4A46AE14D1DEC060AFED"/>
  </w:style>
  <w:style w:type="paragraph" w:customStyle="1" w:styleId="E26B869C63244383AA366DF77FCAD37E">
    <w:name w:val="E26B869C63244383AA366DF77FCAD37E"/>
  </w:style>
  <w:style w:type="paragraph" w:customStyle="1" w:styleId="74736268E5E142839605DEFADE8C0623">
    <w:name w:val="74736268E5E142839605DEFADE8C0623"/>
  </w:style>
  <w:style w:type="paragraph" w:customStyle="1" w:styleId="25236A0E28AA4776A59ED4A9483BDACC">
    <w:name w:val="25236A0E28AA4776A59ED4A9483BDACC"/>
  </w:style>
  <w:style w:type="paragraph" w:customStyle="1" w:styleId="812C704881264F57BE06A3DE0FFE2CFB">
    <w:name w:val="812C704881264F57BE06A3DE0FFE2CFB"/>
  </w:style>
  <w:style w:type="paragraph" w:customStyle="1" w:styleId="E4A0D614F1AC4B919DF739D1A6012D5E">
    <w:name w:val="E4A0D614F1AC4B919DF739D1A6012D5E"/>
  </w:style>
  <w:style w:type="paragraph" w:customStyle="1" w:styleId="75CE2C3173F24D06BB14B7B59A535F16">
    <w:name w:val="75CE2C3173F24D06BB14B7B59A535F16"/>
  </w:style>
  <w:style w:type="paragraph" w:customStyle="1" w:styleId="B3FAA26FA55445ACA8A5FEDCE8B213C3">
    <w:name w:val="B3FAA26FA55445ACA8A5FEDCE8B213C3"/>
  </w:style>
  <w:style w:type="paragraph" w:customStyle="1" w:styleId="41E6B8066FC94DDC8B63A93A40330C6B">
    <w:name w:val="41E6B8066FC94DDC8B63A93A40330C6B"/>
  </w:style>
  <w:style w:type="paragraph" w:customStyle="1" w:styleId="06FB4FCB05524E8491FA231DCD6632A8">
    <w:name w:val="06FB4FCB05524E8491FA231DCD6632A8"/>
  </w:style>
  <w:style w:type="paragraph" w:customStyle="1" w:styleId="9B171F1513414ED1A1C3E62A39DCBB6B">
    <w:name w:val="9B171F1513414ED1A1C3E62A39DCBB6B"/>
  </w:style>
  <w:style w:type="paragraph" w:customStyle="1" w:styleId="214ADAEA012E46B095EE49ADA123AC52">
    <w:name w:val="214ADAEA012E46B095EE49ADA123AC52"/>
  </w:style>
  <w:style w:type="paragraph" w:customStyle="1" w:styleId="25A2FA477A144DDD98B86D391A252914">
    <w:name w:val="25A2FA477A144DDD98B86D391A252914"/>
  </w:style>
  <w:style w:type="paragraph" w:customStyle="1" w:styleId="46016B667D36497FAD3810DBE88856B2">
    <w:name w:val="46016B667D36497FAD3810DBE88856B2"/>
  </w:style>
  <w:style w:type="paragraph" w:customStyle="1" w:styleId="9451D10A8B174F8F8655E772B74ED440">
    <w:name w:val="9451D10A8B174F8F8655E772B74ED440"/>
  </w:style>
  <w:style w:type="paragraph" w:customStyle="1" w:styleId="D511D4EBF7564C948AFA75F5D9B413D3">
    <w:name w:val="D511D4EBF7564C948AFA75F5D9B413D3"/>
  </w:style>
  <w:style w:type="paragraph" w:customStyle="1" w:styleId="620B191B3FC644DCAF841570CF557E5B">
    <w:name w:val="620B191B3FC644DCAF841570CF557E5B"/>
  </w:style>
  <w:style w:type="paragraph" w:customStyle="1" w:styleId="26B0A1E326CE4957B126E076948F0810">
    <w:name w:val="26B0A1E326CE4957B126E076948F0810"/>
  </w:style>
  <w:style w:type="paragraph" w:customStyle="1" w:styleId="86399516E4F24F7E862CD025573744B8">
    <w:name w:val="86399516E4F24F7E862CD025573744B8"/>
  </w:style>
  <w:style w:type="paragraph" w:customStyle="1" w:styleId="FB6E2B8555EA4DCA8C009826D8EB7298">
    <w:name w:val="FB6E2B8555EA4DCA8C009826D8EB7298"/>
  </w:style>
  <w:style w:type="paragraph" w:customStyle="1" w:styleId="13ABD736D3A248A5AC738353917B1DDC">
    <w:name w:val="13ABD736D3A248A5AC738353917B1DDC"/>
  </w:style>
  <w:style w:type="paragraph" w:customStyle="1" w:styleId="4AF8B09D17CC4114967EB954F510A488">
    <w:name w:val="4AF8B09D17CC4114967EB954F510A488"/>
  </w:style>
  <w:style w:type="paragraph" w:customStyle="1" w:styleId="3BEAE514E4F94C18BF559A8D2F0A04AC">
    <w:name w:val="3BEAE514E4F94C18BF559A8D2F0A04AC"/>
  </w:style>
  <w:style w:type="paragraph" w:customStyle="1" w:styleId="752ABC2CFDEB49399CA91EA9BA822652">
    <w:name w:val="752ABC2CFDEB49399CA91EA9BA822652"/>
  </w:style>
  <w:style w:type="paragraph" w:customStyle="1" w:styleId="F9DB8A4873BF492DB47CEC4DA8A7D187">
    <w:name w:val="F9DB8A4873BF492DB47CEC4DA8A7D187"/>
  </w:style>
  <w:style w:type="paragraph" w:customStyle="1" w:styleId="76F8E61AFB8D4F9B87FBD00776709C1A">
    <w:name w:val="76F8E61AFB8D4F9B87FBD00776709C1A"/>
  </w:style>
  <w:style w:type="paragraph" w:customStyle="1" w:styleId="4BC0CE97D5124C0D8F113D77D86907E6">
    <w:name w:val="4BC0CE97D5124C0D8F113D77D86907E6"/>
  </w:style>
  <w:style w:type="paragraph" w:customStyle="1" w:styleId="FC53BBD0DF714A598A8459D488AEC949">
    <w:name w:val="FC53BBD0DF714A598A8459D488AEC949"/>
  </w:style>
  <w:style w:type="paragraph" w:customStyle="1" w:styleId="79A96AE966FE4F3D88BFC8348CA078C2">
    <w:name w:val="79A96AE966FE4F3D88BFC8348CA078C2"/>
  </w:style>
  <w:style w:type="paragraph" w:customStyle="1" w:styleId="4D73599DD9E74B44A5B867FDC14AFCA0">
    <w:name w:val="4D73599DD9E74B44A5B867FDC14AFCA0"/>
  </w:style>
  <w:style w:type="paragraph" w:customStyle="1" w:styleId="7AEC11E088384D4085E45019A5BF910F">
    <w:name w:val="7AEC11E088384D4085E45019A5BF910F"/>
  </w:style>
  <w:style w:type="paragraph" w:customStyle="1" w:styleId="E03D1CB89CC441BC80BDCF053EB8624E">
    <w:name w:val="E03D1CB89CC441BC80BDCF053EB8624E"/>
  </w:style>
  <w:style w:type="paragraph" w:customStyle="1" w:styleId="3738D83038184755A7205BD5357A7367">
    <w:name w:val="3738D83038184755A7205BD5357A7367"/>
  </w:style>
  <w:style w:type="paragraph" w:customStyle="1" w:styleId="C64F104E12844FC982C62CC604659184">
    <w:name w:val="C64F104E12844FC982C62CC604659184"/>
  </w:style>
  <w:style w:type="paragraph" w:customStyle="1" w:styleId="9FEB425743FB4CD2ACDDBE7B7003D619">
    <w:name w:val="9FEB425743FB4CD2ACDDBE7B7003D619"/>
  </w:style>
  <w:style w:type="paragraph" w:customStyle="1" w:styleId="69F1EF64C2424300871FD43BD9C63A53">
    <w:name w:val="69F1EF64C2424300871FD43BD9C63A53"/>
  </w:style>
  <w:style w:type="paragraph" w:customStyle="1" w:styleId="5640735FCDB2489685326FF2184F4094">
    <w:name w:val="5640735FCDB2489685326FF2184F4094"/>
  </w:style>
  <w:style w:type="paragraph" w:customStyle="1" w:styleId="36DD9BDC39BD4D678A41CAADE63E00AA">
    <w:name w:val="36DD9BDC39BD4D678A41CAADE63E00AA"/>
  </w:style>
  <w:style w:type="paragraph" w:customStyle="1" w:styleId="3C46DE5037BB4D558E3E1CF12CAE0A71">
    <w:name w:val="3C46DE5037BB4D558E3E1CF12CAE0A71"/>
  </w:style>
  <w:style w:type="paragraph" w:customStyle="1" w:styleId="615B2222758A4923A7F212853E998CCE">
    <w:name w:val="615B2222758A4923A7F212853E998CCE"/>
  </w:style>
  <w:style w:type="paragraph" w:customStyle="1" w:styleId="8F8937CDE7C94ABB809C6DBF19331213">
    <w:name w:val="8F8937CDE7C94ABB809C6DBF19331213"/>
  </w:style>
  <w:style w:type="paragraph" w:customStyle="1" w:styleId="769D02AFF74F477EA3E48CAE1E628B63">
    <w:name w:val="769D02AFF74F477EA3E48CAE1E628B63"/>
  </w:style>
  <w:style w:type="paragraph" w:customStyle="1" w:styleId="8FCB4AA258024CC5B83719ECB86064BB">
    <w:name w:val="8FCB4AA258024CC5B83719ECB86064BB"/>
  </w:style>
  <w:style w:type="paragraph" w:customStyle="1" w:styleId="DFAAFEB715884A9AB3EF50E9E5E3DA6D">
    <w:name w:val="DFAAFEB715884A9AB3EF50E9E5E3DA6D"/>
  </w:style>
  <w:style w:type="paragraph" w:customStyle="1" w:styleId="A73BB68EF78D4C109B3A9AD056429075">
    <w:name w:val="A73BB68EF78D4C109B3A9AD056429075"/>
  </w:style>
  <w:style w:type="paragraph" w:customStyle="1" w:styleId="44E22582ECE6486EBD7E702A86F02740">
    <w:name w:val="44E22582ECE6486EBD7E702A86F02740"/>
  </w:style>
  <w:style w:type="paragraph" w:customStyle="1" w:styleId="7B82ABE78E03438FAB76C6EEF5CE2A94">
    <w:name w:val="7B82ABE78E03438FAB76C6EEF5CE2A94"/>
  </w:style>
  <w:style w:type="paragraph" w:customStyle="1" w:styleId="9350136BCB67422396D642C2474AF2A1">
    <w:name w:val="9350136BCB67422396D642C2474AF2A1"/>
  </w:style>
  <w:style w:type="paragraph" w:customStyle="1" w:styleId="BC89076FD0BE4EF49817AC14F1FA3DE8">
    <w:name w:val="BC89076FD0BE4EF49817AC14F1FA3DE8"/>
  </w:style>
  <w:style w:type="paragraph" w:customStyle="1" w:styleId="ADD4C8C4F214496A81F82FCB505CB85B">
    <w:name w:val="ADD4C8C4F214496A81F82FCB505CB85B"/>
  </w:style>
  <w:style w:type="paragraph" w:customStyle="1" w:styleId="1D9B14B4E69D4F3EAB4DE07D2DF853A2">
    <w:name w:val="1D9B14B4E69D4F3EAB4DE07D2DF853A2"/>
  </w:style>
  <w:style w:type="paragraph" w:customStyle="1" w:styleId="47D2FD3D12CD4A29A9B48453742AD972">
    <w:name w:val="47D2FD3D12CD4A29A9B48453742AD972"/>
  </w:style>
  <w:style w:type="paragraph" w:customStyle="1" w:styleId="2097D0EC390A4B1EBDC5273F99BF3076">
    <w:name w:val="2097D0EC390A4B1EBDC5273F99BF3076"/>
  </w:style>
  <w:style w:type="paragraph" w:customStyle="1" w:styleId="214BCED121BE4005BF15C848499B89BD">
    <w:name w:val="214BCED121BE4005BF15C848499B89BD"/>
  </w:style>
  <w:style w:type="paragraph" w:customStyle="1" w:styleId="B0AAF13DB46A46C9AEF2B5BB68F6CDB6">
    <w:name w:val="B0AAF13DB46A46C9AEF2B5BB68F6CDB6"/>
  </w:style>
  <w:style w:type="paragraph" w:customStyle="1" w:styleId="4BAC3880EF5F49DEB63A343373D6D7A6">
    <w:name w:val="4BAC3880EF5F49DEB63A343373D6D7A6"/>
  </w:style>
  <w:style w:type="paragraph" w:customStyle="1" w:styleId="20806443D692417ABA466DD2B6FA5F39">
    <w:name w:val="20806443D692417ABA466DD2B6FA5F39"/>
  </w:style>
  <w:style w:type="paragraph" w:customStyle="1" w:styleId="39B4E2A3285C4BF391F3233F53848CE9">
    <w:name w:val="39B4E2A3285C4BF391F3233F53848CE9"/>
  </w:style>
  <w:style w:type="paragraph" w:customStyle="1" w:styleId="3EE871D72F2C43B5B1AFC75183B2CC0E">
    <w:name w:val="3EE871D72F2C43B5B1AFC75183B2CC0E"/>
  </w:style>
  <w:style w:type="paragraph" w:customStyle="1" w:styleId="FC0D8CFD24DD4440A2C1A5132CA504A4">
    <w:name w:val="FC0D8CFD24DD4440A2C1A5132CA504A4"/>
  </w:style>
  <w:style w:type="paragraph" w:customStyle="1" w:styleId="9AFFB1FF127C47999CCDCB43A8539B46">
    <w:name w:val="9AFFB1FF127C47999CCDCB43A8539B46"/>
  </w:style>
  <w:style w:type="paragraph" w:customStyle="1" w:styleId="64FA0E48F1A44FA7AF31D46DB5D84BD9">
    <w:name w:val="64FA0E48F1A44FA7AF31D46DB5D84BD9"/>
  </w:style>
  <w:style w:type="paragraph" w:customStyle="1" w:styleId="3E3DF9A044114B74B6F15DDB66A86FF3">
    <w:name w:val="3E3DF9A044114B74B6F15DDB66A86FF3"/>
  </w:style>
  <w:style w:type="paragraph" w:customStyle="1" w:styleId="324C7A9D954749A4A7DB1D5050480947">
    <w:name w:val="324C7A9D954749A4A7DB1D5050480947"/>
  </w:style>
  <w:style w:type="paragraph" w:customStyle="1" w:styleId="C6AC59D0ADFB4925B0E3F51BD50BF438">
    <w:name w:val="C6AC59D0ADFB4925B0E3F51BD50BF438"/>
  </w:style>
  <w:style w:type="paragraph" w:customStyle="1" w:styleId="5CADFD3A46DB4A9197532F50400F262D">
    <w:name w:val="5CADFD3A46DB4A9197532F50400F262D"/>
  </w:style>
  <w:style w:type="paragraph" w:customStyle="1" w:styleId="155ABBDE4211462EB4E49FA15B6FAD6E">
    <w:name w:val="155ABBDE4211462EB4E49FA15B6FAD6E"/>
  </w:style>
  <w:style w:type="paragraph" w:customStyle="1" w:styleId="88A1DCDB1DBA415D8C76C4DC3123D7D2">
    <w:name w:val="88A1DCDB1DBA415D8C76C4DC3123D7D2"/>
  </w:style>
  <w:style w:type="paragraph" w:customStyle="1" w:styleId="7278F881BBA24FC395D8F15EDB56128E">
    <w:name w:val="7278F881BBA24FC395D8F15EDB56128E"/>
  </w:style>
  <w:style w:type="paragraph" w:customStyle="1" w:styleId="E5109FFB6C6745A88416586F4A1B8111">
    <w:name w:val="E5109FFB6C6745A88416586F4A1B8111"/>
  </w:style>
  <w:style w:type="paragraph" w:customStyle="1" w:styleId="53276F5FA41045EC94A20F6294B1150E">
    <w:name w:val="53276F5FA41045EC94A20F6294B11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E6E75"/>
      </a:accent1>
      <a:accent2>
        <a:srgbClr val="C6964E"/>
      </a:accent2>
      <a:accent3>
        <a:srgbClr val="A34763"/>
      </a:accent3>
      <a:accent4>
        <a:srgbClr val="68885A"/>
      </a:accent4>
      <a:accent5>
        <a:srgbClr val="F1F0F0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0">
      <a:majorFont>
        <a:latin typeface="High Tower Text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4033C9-4E25-4852-B548-A985F4ADD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CA9C69-99AF-45EC-8CA2-D96A75CA12A9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61BEF7-EF1B-4D72-8450-E275D1254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dinner menu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2024-05-14T17:10:00Z</dcterms:created>
  <dcterms:modified xsi:type="dcterms:W3CDTF">2024-05-14T17:12:00Z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